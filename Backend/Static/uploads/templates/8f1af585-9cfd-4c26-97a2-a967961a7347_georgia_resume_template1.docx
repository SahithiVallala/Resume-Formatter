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AB4" w:rsidRDefault="00EC2AB4" w:rsidP="006C7686">
      <w:pPr>
        <w:pStyle w:val="Heading3"/>
      </w:pPr>
    </w:p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6357B4" w:rsidP="006357B4">
      <w:pPr>
        <w:rPr>
          <w:rFonts w:ascii="Calibri" w:hAnsi="Calibri"/>
          <w:b/>
          <w:bCs/>
          <w:szCs w:val="22"/>
        </w:rPr>
      </w:pPr>
      <w:r w:rsidRPr="006357B4">
        <w:rPr>
          <w:b/>
          <w:bCs/>
        </w:rPr>
        <w:t>Tim Brodrick</w:t>
      </w:r>
    </w:p>
    <w:p w:rsidR="006357B4" w:rsidRDefault="006357B4" w:rsidP="006357B4">
      <w:r>
        <w:t>Phone:  678-427-3660</w:t>
      </w:r>
    </w:p>
    <w:p w:rsidR="006357B4" w:rsidRDefault="006357B4" w:rsidP="006357B4">
      <w:r>
        <w:t xml:space="preserve">Email:  </w:t>
      </w:r>
      <w:hyperlink r:id="rId7" w:history="1">
        <w:r w:rsidRPr="0094322F">
          <w:rPr>
            <w:rStyle w:val="Hyperlink"/>
          </w:rPr>
          <w:t>Tim</w:t>
        </w:r>
        <w:r w:rsidR="005E314E">
          <w:rPr>
            <w:rStyle w:val="Hyperlink"/>
          </w:rPr>
          <w:t>othy</w:t>
        </w:r>
        <w:r w:rsidRPr="0094322F">
          <w:rPr>
            <w:rStyle w:val="Hyperlink"/>
          </w:rPr>
          <w:t>.Brodrick@cai.io</w:t>
        </w:r>
      </w:hyperlink>
    </w:p>
    <w:p w:rsidR="006357B4" w:rsidRDefault="006357B4" w:rsidP="006357B4"/>
    <w:p w:rsidR="006357B4" w:rsidRDefault="006357B4" w:rsidP="006357B4">
      <w:r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 w:rsidRPr="006357B4">
        <w:rPr>
          <w:b/>
          <w:bCs/>
        </w:rPr>
        <w:t>Susan Lewis-Yizar</w:t>
      </w:r>
    </w:p>
    <w:p w:rsidR="006357B4" w:rsidRDefault="006357B4" w:rsidP="006357B4">
      <w:r>
        <w:t>Phone:  678-427-3349</w:t>
      </w:r>
    </w:p>
    <w:p w:rsidR="006357B4" w:rsidRDefault="006357B4" w:rsidP="006357B4">
      <w:r>
        <w:t xml:space="preserve">Email:  </w:t>
      </w:r>
      <w:hyperlink r:id="rId8" w:history="1">
        <w:r w:rsidRPr="0094322F">
          <w:rPr>
            <w:rStyle w:val="Hyperlink"/>
          </w:rPr>
          <w:t>Susan.Lewis-Yizar@cai.io</w:t>
        </w:r>
      </w:hyperlink>
    </w:p>
    <w:p w:rsidR="006357B4" w:rsidRDefault="00D9726A" w:rsidP="006357B4">
      <w:r>
        <w:br/>
      </w:r>
      <w:r w:rsidR="006357B4"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>
        <w:rPr>
          <w:b/>
          <w:bCs/>
        </w:rPr>
        <w:t>Tommy Tompkins</w:t>
      </w:r>
    </w:p>
    <w:p w:rsidR="006357B4" w:rsidRDefault="006357B4" w:rsidP="006357B4">
      <w:r>
        <w:t>Phone:  501-249-6388</w:t>
      </w:r>
    </w:p>
    <w:p w:rsidR="006357B4" w:rsidRDefault="006357B4" w:rsidP="006357B4">
      <w:r>
        <w:t xml:space="preserve">Email:  </w:t>
      </w:r>
      <w:hyperlink r:id="rId9" w:history="1">
        <w:r w:rsidRPr="0094322F">
          <w:rPr>
            <w:rStyle w:val="Hyperlink"/>
          </w:rPr>
          <w:t>Tommy.Tompkins@cai.io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&lt;</w:t>
      </w:r>
      <w:r w:rsidR="00E22F19">
        <w:t>Candidate’s full name</w:t>
      </w:r>
      <w:r>
        <w:t>&gt;</w:t>
      </w:r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&lt;</w:t>
      </w:r>
      <w:r w:rsidR="00451897" w:rsidRPr="009A0432">
        <w:rPr>
          <w:highlight w:val="yellow"/>
        </w:rPr>
        <w:t xml:space="preserve">List </w:t>
      </w:r>
      <w:r w:rsidRPr="009A0432">
        <w:rPr>
          <w:highlight w:val="yellow"/>
        </w:rPr>
        <w:t>candidate</w:t>
      </w:r>
      <w:r w:rsidR="00451897" w:rsidRPr="009A0432">
        <w:rPr>
          <w:highlight w:val="yellow"/>
        </w:rPr>
        <w:t>’</w:t>
      </w:r>
      <w:r w:rsidRPr="009A0432">
        <w:rPr>
          <w:highlight w:val="yellow"/>
        </w:rPr>
        <w:t xml:space="preserve">s </w:t>
      </w:r>
      <w:r w:rsidR="00451897" w:rsidRPr="009A0432">
        <w:rPr>
          <w:highlight w:val="yellow"/>
        </w:rPr>
        <w:t xml:space="preserve">relevant </w:t>
      </w:r>
      <w:r w:rsidRPr="009A0432">
        <w:rPr>
          <w:highlight w:val="yellow"/>
        </w:rPr>
        <w:t>employment history</w:t>
      </w:r>
      <w:r w:rsidRPr="002A4BEC">
        <w:t>&gt;</w:t>
      </w:r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 w:rsidR="000969C6" w:rsidRPr="00AF0121" w:rsidRDefault="008D793D" w:rsidP="00E22F19">
      <w:r w:rsidRPr="002A4BEC">
        <w:t>&lt;</w:t>
      </w:r>
      <w:r w:rsidRPr="009A0432">
        <w:rPr>
          <w:highlight w:val="yellow"/>
        </w:rPr>
        <w:t>List candida</w:t>
      </w:r>
      <w:r w:rsidRPr="008D793D">
        <w:rPr>
          <w:highlight w:val="yellow"/>
        </w:rPr>
        <w:t>te’s education backgroun</w:t>
      </w:r>
      <w:r w:rsidRPr="00546D63">
        <w:rPr>
          <w:highlight w:val="yellow"/>
        </w:rPr>
        <w:t>d</w:t>
      </w:r>
      <w:r w:rsidRPr="002A4BEC">
        <w:t>&gt;</w:t>
      </w:r>
    </w:p>
    <w:sectPr w:rsidR="000969C6" w:rsidRPr="00AF0121" w:rsidSect="00E22F1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0A7" w:rsidRDefault="005170A7">
      <w:pPr>
        <w:spacing w:before="0" w:after="0"/>
      </w:pPr>
      <w:r>
        <w:separator/>
      </w:r>
    </w:p>
  </w:endnote>
  <w:endnote w:type="continuationSeparator" w:id="0">
    <w:p w:rsidR="005170A7" w:rsidRDefault="005170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001E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46239544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C4C83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0A7" w:rsidRDefault="005170A7">
      <w:pPr>
        <w:spacing w:before="0" w:after="0"/>
      </w:pPr>
      <w:r>
        <w:separator/>
      </w:r>
    </w:p>
  </w:footnote>
  <w:footnote w:type="continuationSeparator" w:id="0">
    <w:p w:rsidR="005170A7" w:rsidRDefault="005170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001EE2" w:rsidP="00EC2AB4">
    <w:pPr>
      <w:pStyle w:val="Header"/>
      <w:ind w:firstLine="1440"/>
    </w:pPr>
    <w:r w:rsidRPr="0037116B">
      <w:rPr>
        <w:noProof/>
      </w:rPr>
      <w:drawing>
        <wp:inline distT="0" distB="0" distL="0" distR="0">
          <wp:extent cx="396875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6089877">
    <w:abstractNumId w:val="7"/>
  </w:num>
  <w:num w:numId="2" w16cid:durableId="2062165087">
    <w:abstractNumId w:val="3"/>
  </w:num>
  <w:num w:numId="3" w16cid:durableId="119302395">
    <w:abstractNumId w:val="2"/>
  </w:num>
  <w:num w:numId="4" w16cid:durableId="1059212196">
    <w:abstractNumId w:val="0"/>
  </w:num>
  <w:num w:numId="5" w16cid:durableId="651324873">
    <w:abstractNumId w:val="4"/>
  </w:num>
  <w:num w:numId="6" w16cid:durableId="375928323">
    <w:abstractNumId w:val="11"/>
  </w:num>
  <w:num w:numId="7" w16cid:durableId="1598248392">
    <w:abstractNumId w:val="8"/>
  </w:num>
  <w:num w:numId="8" w16cid:durableId="676007766">
    <w:abstractNumId w:val="10"/>
  </w:num>
  <w:num w:numId="9" w16cid:durableId="156967810">
    <w:abstractNumId w:val="9"/>
  </w:num>
  <w:num w:numId="10" w16cid:durableId="1553269317">
    <w:abstractNumId w:val="6"/>
  </w:num>
  <w:num w:numId="11" w16cid:durableId="1080906676">
    <w:abstractNumId w:val="5"/>
  </w:num>
  <w:num w:numId="12" w16cid:durableId="19374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1EE2"/>
    <w:rsid w:val="00003893"/>
    <w:rsid w:val="000042F5"/>
    <w:rsid w:val="00044ED5"/>
    <w:rsid w:val="00046739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170A7"/>
    <w:rsid w:val="00540695"/>
    <w:rsid w:val="00546D6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73C9D"/>
    <w:rsid w:val="00781720"/>
    <w:rsid w:val="0079014A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6F8C"/>
    <w:rsid w:val="00AE4A10"/>
    <w:rsid w:val="00AF0121"/>
    <w:rsid w:val="00B07ABC"/>
    <w:rsid w:val="00B35686"/>
    <w:rsid w:val="00B362C2"/>
    <w:rsid w:val="00B70095"/>
    <w:rsid w:val="00B86AEB"/>
    <w:rsid w:val="00BA7998"/>
    <w:rsid w:val="00BF7C22"/>
    <w:rsid w:val="00C2180C"/>
    <w:rsid w:val="00C54647"/>
    <w:rsid w:val="00C96002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17490"/>
    <w:rsid w:val="00E22F19"/>
    <w:rsid w:val="00E2667C"/>
    <w:rsid w:val="00E46F7C"/>
    <w:rsid w:val="00E50DAB"/>
    <w:rsid w:val="00E550D8"/>
    <w:rsid w:val="00E67036"/>
    <w:rsid w:val="00E90E27"/>
    <w:rsid w:val="00EB5A22"/>
    <w:rsid w:val="00EC2AB4"/>
    <w:rsid w:val="00EF5DDC"/>
    <w:rsid w:val="00F06A62"/>
    <w:rsid w:val="00F5576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an.Lewis-Yizar@cai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m.Brodrick@cai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ommy.Tompkins@cai.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690</CharactersWithSpaces>
  <SharedDoc>false</SharedDoc>
  <HLinks>
    <vt:vector size="18" baseType="variant">
      <vt:variant>
        <vt:i4>8257536</vt:i4>
      </vt:variant>
      <vt:variant>
        <vt:i4>6</vt:i4>
      </vt:variant>
      <vt:variant>
        <vt:i4>0</vt:i4>
      </vt:variant>
      <vt:variant>
        <vt:i4>5</vt:i4>
      </vt:variant>
      <vt:variant>
        <vt:lpwstr>mailto:Tommy.Tompkins@cai.io</vt:lpwstr>
      </vt:variant>
      <vt:variant>
        <vt:lpwstr/>
      </vt:variant>
      <vt:variant>
        <vt:i4>7733334</vt:i4>
      </vt:variant>
      <vt:variant>
        <vt:i4>3</vt:i4>
      </vt:variant>
      <vt:variant>
        <vt:i4>0</vt:i4>
      </vt:variant>
      <vt:variant>
        <vt:i4>5</vt:i4>
      </vt:variant>
      <vt:variant>
        <vt:lpwstr>mailto:Susan.Lewis-Yizar@cai.io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mailto:Tim.Brodrick@cai.io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2025-10-07T07:21:00Z</dcterms:created>
  <dcterms:modified xsi:type="dcterms:W3CDTF">2025-10-07T07:21:00Z</dcterms:modified>
</cp:coreProperties>
</file>