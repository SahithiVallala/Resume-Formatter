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IT MANAGEMENT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Education and certificates Troubleshooting q CompTIA A+ certified (2012) q Advanced troubleshooting q CompTIA Net+ certification class q</w:t>
      </w:r>
    </w:p>
    <w:p>
      <w:r>
        <w:t>• Virus and spyware removal q MCSA certification class q Computer diagnostics and repair q Web Development I + II class q Gaming console</w:t>
      </w:r>
    </w:p>
    <w:p>
      <w:r>
        <w:t>• repair and q Digital media manipulation class modification q Java programming class q Mobile device repair q Hardware support and</w:t>
      </w:r>
    </w:p>
    <w:p>
      <w:r>
        <w:t>• Programming and Web troubleshooting q HTML - HTML5 q Optimizing and performance tuning q XML q Audio and video technologies q</w:t>
      </w:r>
    </w:p>
    <w:p>
      <w:r>
        <w:t>• CSS - CSS3 q Medical technology installation and q JavaScript troubleshooting q Command Line q Java Management q ActionScript q</w:t>
      </w:r>
    </w:p>
    <w:p>
      <w:r>
        <w:t>• Hardware and software upgrade q PHP planning q Database servers q Documentation q Android mobile application q Organization</w:t>
      </w:r>
    </w:p>
    <w:p>
      <w:r>
        <w:t>• development q Multi-project priority management q Content Management Systems (CMS) Operating Systems q Website enhancement q</w:t>
      </w:r>
    </w:p>
    <w:p>
      <w:r>
        <w:t>• Windows 95 - 8 q Storyboarding q Windows Server 2003 - 8 q Search Engine Optimization (SEO) q Windows Phone 7.0 - 8.0 q Social</w:t>
      </w:r>
    </w:p>
    <w:p>
      <w:r>
        <w:t>• Media and marketing q Multiple Linux Distributions q Ubuntu 10.04 LTS - 12.10 Networking q Android 1.0 - 4.0.4 q Cloud computing q Mac</w:t>
      </w:r>
    </w:p>
    <w:p>
      <w:r>
        <w:t>• OS X v10.0 - v10.8 q Server management q IOS 1.0 - 6.1 q Active directory q Remote connection technologies Programs q Proficiency in</w:t>
      </w:r>
    </w:p>
    <w:p w:rsidR="000969C6" w:rsidRPr="00AF0121" w:rsidRDefault="008D793D" w:rsidP="00E22F19">
      <w:r w:rsidRPr="002A4BEC">
        <w:t>• Education and certificates Troubleshooting q CompTIA A+ certified (2012) q Advanced troubleshooting q CompTIA Net+ certification class q</w:t>
        <w:br/>
        <w:t>• Virus and spyware removal q MCSA certification class q Computer diagnostics and repair q Web Development I + II class q Gaming console</w:t>
        <w:br/>
        <w:t>• repair and q Digital media manipulation class modification q Java programming class q Mobile device repair q Hardware support and</w:t>
        <w:br/>
        <w:t>• Programming and Web troubleshooting q HTML - HTML5 q Optimizing and performance tuning q XML q Audio and video technologies q</w:t>
        <w:br/>
        <w:t>• CSS - CSS3 q Medical technology installation and q JavaScript troubleshooting q Command Line q Java Management q ActionScript q</w:t>
        <w:br/>
        <w:t>• Hardware and software upgrade q PHP planning q Database servers q Documentation q Android mobile application q Organization</w:t>
        <w:br/>
        <w:t>• development q Multi-project priority management q Content Management Systems (CMS) Operating Systems q Website enhancement q</w:t>
        <w:br/>
        <w:t>• Windows 95 - 8 q Storyboarding q Windows Server 2003 - 8 q Search Engine Optimization (SEO) q Windows Phone 7.0 - 8.0 q Social</w:t>
        <w:br/>
        <w:t>• Media and marketing q Multiple Linux Distributions q Ubuntu 10.04 LTS - 12.10 Networking q Android 1.0 - 4.0.4 q Cloud computing q Mac</w:t>
        <w:br/>
        <w:t>• OS X v10.0 - v10.8 q Server management q IOS 1.0 - 6.1 q Active directory q Remote connection technologies Programs q Proficiency in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