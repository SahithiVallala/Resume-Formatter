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WORKING RF SYSTEMS ENGINEER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>
      <w:r>
        <w:t>• Working RF Systems Engineer</w:t>
      </w:r>
    </w:p>
    <w:p>
      <w:r>
        <w:t>• May 2014 to Current Company Name</w:t>
      </w:r>
    </w:p>
    <w:p>
      <w:r>
        <w:t>• Qualification Â· Multidisciplinary background: RF hardware designs, manufacturing operations and data analyst.</w:t>
      </w:r>
    </w:p>
    <w:p>
      <w:r>
        <w:t>• Summary Â· Experienced in developing hardware's DFM procedures, checklists and requirements to subcontractors Â· Perform EVT,</w:t>
      </w:r>
    </w:p>
    <w:p>
      <w:r>
        <w:t>• DVT, PVT verifications and utilize FA process to drive root cause from system to unit level Â· Team leader on multiple end-to-end</w:t>
      </w:r>
    </w:p>
    <w:p>
      <w:r>
        <w:t>• technical project design, development, testing and validation Â· Manage Test/Production readiness reviews and drives quality requirement</w:t>
      </w:r>
    </w:p>
    <w:p>
      <w:r>
        <w:t>• for post-ramp qualification Â· Ability to manage multiple projects simultaneously, self-starter with innovation and sharp attention to details</w:t>
      </w:r>
    </w:p>
    <w:p>
      <w:r>
        <w:t>• Experiences - New RF systems introduction on satellite communication architecture designs and proposals - Define RF hardware unit DFM</w:t>
      </w:r>
    </w:p>
    <w:p>
      <w:r>
        <w:t>• procedures and requirements for Antenna, receivers, filters, and amplifiers - Lead suppliers by providing technical design specifications and</w:t>
      </w:r>
    </w:p>
    <w:p>
      <w:r>
        <w:t>• testing requirements to meet SSL standards - Utilize FA process to monitor overall project field performance.</w:t>
      </w:r>
    </w:p>
    <w:p w:rsidR="008D793D" w:rsidRDefault="000969C6" w:rsidP="00E22F19">
      <w:r w:rsidRPr="002A4BEC">
        <w:t>• Working RF Systems Engineer</w:t>
        <w:br/>
        <w:t>• May 2014 to Current Company Name</w:t>
        <w:br/>
        <w:t>• Qualification Â· Multidisciplinary background: RF hardware designs, manufacturing operations and data analyst.</w:t>
        <w:br/>
        <w:t>• Summary Â· Experienced in developing hardware's DFM procedures, checklists and requirements to subcontractors Â· Perform EVT,</w:t>
        <w:br/>
        <w:t>• DVT, PVT verifications and utilize FA process to drive root cause from system to unit level Â· Team leader on multiple end-to-end</w:t>
        <w:br/>
        <w:t>• technical project design, development, testing and validation Â· Manage Test/Production readiness reviews and drives quality requirement</w:t>
        <w:br/>
        <w:t>• for post-ramp qualification Â· Ability to manage multiple projects simultaneously, self-starter with innovation and sharp attention to details</w:t>
        <w:br/>
        <w:t>• Experiences - New RF systems introduction on satellite communication architecture designs and proposals - Define RF hardware unit DFM</w:t>
        <w:br/>
        <w:t>• procedures and requirements for Antenna, receivers, filters, and amplifiers - Lead suppliers by providing technical design specifications and</w:t>
        <w:br/>
        <w:t>• testing requirements to meet SSL standards - Utilize FA process to monitor overall project field performance.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>
      <w:r>
        <w:t>• M.S : Electrical and Computer Engineering , Dec. 2013 PURDUE UNIVERSITY GPA: GPA: 3.9/4.0 Electrical and Computer Engineering GPA:</w:t>
      </w:r>
    </w:p>
    <w:p>
      <w:r>
        <w:t>• 3.9/4.0</w:t>
      </w:r>
    </w:p>
    <w:p>
      <w:r>
        <w:t>• B.S : Electrical and Computer Engineering , Dec. 2011 GPA: GPA: 3.2/4.0 Electrical and Computer Engineering GPA: 3.2/4.0 Thesis The Design</w:t>
      </w:r>
    </w:p>
    <w:p>
      <w:r>
        <w:t>• and Evaluation of a 5.8 GHz Laptop-Based Radar System Publication Â· Innovative laptop radar design to operate in both FMCW and CW</w:t>
      </w:r>
    </w:p>
    <w:p>
      <w:r>
        <w:t>• mode Â· Doppler shift (DTI), ranging (RTI), and SAR measurement capability Â· Operate in ISM frequency band with +13dBm transmitting</w:t>
      </w:r>
    </w:p>
    <w:p>
      <w:r>
        <w:t>• power Â· Data acquisition and signal processing using Matlab</w:t>
      </w:r>
    </w:p>
    <w:p w:rsidR="000969C6" w:rsidRPr="00AF0121" w:rsidRDefault="008D793D" w:rsidP="00E22F19">
      <w:r w:rsidRPr="002A4BEC">
        <w:t>• M.S : Electrical and Computer Engineering , Dec. 2013 PURDUE UNIVERSITY GPA: GPA: 3.9/4.0 Electrical and Computer Engineering GPA:</w:t>
        <w:br/>
        <w:t>• 3.9/4.0</w:t>
        <w:br/>
        <w:t>• B.S : Electrical and Computer Engineering , Dec. 2011 GPA: GPA: 3.2/4.0 Electrical and Computer Engineering GPA: 3.2/4.0 Thesis The Design</w:t>
        <w:br/>
        <w:t>• and Evaluation of a 5.8 GHz Laptop-Based Radar System Publication Â· Innovative laptop radar design to operate in both FMCW and CW</w:t>
        <w:br/>
        <w:t>• mode Â· Doppler shift (DTI), ranging (RTI), and SAR measurement capability Â· Operate in ISM frequency band with +13dBm transmitting</w:t>
        <w:br/>
        <w:t>• power Â· Data acquisition and signal processing using Matlab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