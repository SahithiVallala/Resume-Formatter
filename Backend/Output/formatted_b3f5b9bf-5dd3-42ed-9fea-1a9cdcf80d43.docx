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Unknown Candidate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 678-427-3660</w:t>
      </w:r>
    </w:p>
    <w:p w:rsidR="006357B4" w:rsidRDefault="006357B4" w:rsidP="006357B4">
      <w:r>
        <w:t xml:space="preserve">Email: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 678-427-3349</w:t>
      </w:r>
    </w:p>
    <w:p w:rsidR="006357B4" w:rsidRDefault="006357B4" w:rsidP="006357B4">
      <w:r>
        <w:t xml:space="preserve">Email: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 501-249-6388</w:t>
      </w:r>
    </w:p>
    <w:p w:rsidR="006357B4" w:rsidRDefault="006357B4" w:rsidP="006357B4">
      <w:r>
        <w:t xml:space="preserve">Email: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&lt;</w:t>
      </w:r>
      <w:r w:rsidR="00E22F19">
        <w:t>Candidate’s full name</w:t>
      </w:r>
      <w:r>
        <w:t>&gt;</w:t>
      </w:r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&lt;</w:t>
      </w:r>
      <w:r w:rsidR="00451897" w:rsidRPr="009A0432">
        <w:rPr>
          <w:highlight w:val="yellow"/>
        </w:rPr>
        <w:t xml:space="preserve">List </w:t>
      </w:r>
      <w:r w:rsidRPr="009A0432">
        <w:rPr>
          <w:highlight w:val="yellow"/>
        </w:rPr>
        <w:t>candidate</w:t>
      </w:r>
      <w:r w:rsidR="00451897" w:rsidRPr="009A0432">
        <w:rPr>
          <w:highlight w:val="yellow"/>
        </w:rPr>
        <w:t>’</w:t>
      </w:r>
      <w:r w:rsidRPr="009A0432">
        <w:rPr>
          <w:highlight w:val="yellow"/>
        </w:rPr>
        <w:t xml:space="preserve">s </w:t>
      </w:r>
      <w:r w:rsidR="00451897" w:rsidRPr="009A0432">
        <w:rPr>
          <w:highlight w:val="yellow"/>
        </w:rPr>
        <w:t xml:space="preserve">relevant </w:t>
      </w:r>
      <w:r w:rsidRPr="009A0432">
        <w:rPr>
          <w:highlight w:val="yellow"/>
        </w:rPr>
        <w:t>employment history</w:t>
      </w:r>
      <w:r w:rsidRPr="002A4BEC">
        <w:t>&gt;</w:t>
      </w:r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&lt;</w:t>
      </w:r>
      <w:r w:rsidRPr="009A0432">
        <w:rPr>
          <w:highlight w:val="yellow"/>
        </w:rPr>
        <w:t>List candida</w:t>
      </w:r>
      <w:r w:rsidRPr="008D793D">
        <w:rPr>
          <w:highlight w:val="yellow"/>
        </w:rPr>
        <w:t>te’s education backgroun</w:t>
      </w:r>
      <w:r w:rsidRPr="00546D63">
        <w:rPr>
          <w:highlight w:val="yellow"/>
        </w:rPr>
        <w:t>d</w:t>
      </w:r>
      <w:r w:rsidRPr="002A4BEC">
        <w:t>&gt;</w:t>
      </w:r>
    </w:p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